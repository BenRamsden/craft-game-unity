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doub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"/>
      </w:tblPr>
      <w:tblGrid>
        <w:gridCol w:w="7650"/>
        <w:gridCol w:w="2574"/>
      </w:tblGrid>
      <w:tr w:rsidR="002B2D13" w:rsidRPr="00D60069" w:rsidTr="001E0877">
        <w:tc>
          <w:tcPr>
            <w:tcW w:w="7650" w:type="dxa"/>
          </w:tcPr>
          <w:p w:rsidR="002B2D13" w:rsidRPr="00D60069" w:rsidRDefault="00F175DD">
            <w:pPr>
              <w:pStyle w:val="Title"/>
            </w:pPr>
            <w:sdt>
              <w:sdtPr>
                <w:id w:val="-1086378735"/>
                <w:placeholder>
                  <w:docPart w:val="826D4701DEB14A97A01504DFDA14246E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D60069">
                  <w:t>Team Meeting</w:t>
                </w:r>
              </w:sdtContent>
            </w:sdt>
          </w:p>
        </w:tc>
        <w:tc>
          <w:tcPr>
            <w:tcW w:w="2574" w:type="dxa"/>
            <w:vAlign w:val="bottom"/>
          </w:tcPr>
          <w:p w:rsidR="00D62E01" w:rsidRPr="00D60069" w:rsidRDefault="00F96618" w:rsidP="00F96618">
            <w:pPr>
              <w:pStyle w:val="Heading3"/>
            </w:pPr>
            <w:r>
              <w:t>12/02/2018</w:t>
            </w:r>
          </w:p>
          <w:p w:rsidR="00D62E01" w:rsidRPr="00D60069" w:rsidRDefault="00F96618" w:rsidP="00F96618">
            <w:pPr>
              <w:pStyle w:val="Heading3"/>
            </w:pPr>
            <w:r>
              <w:t>11:00-13:00</w:t>
            </w:r>
          </w:p>
          <w:p w:rsidR="002B2D13" w:rsidRPr="00D60069" w:rsidRDefault="00F96618" w:rsidP="00F96618">
            <w:pPr>
              <w:pStyle w:val="Heading3"/>
            </w:pPr>
            <w:r>
              <w:t>A32, Computer Science</w:t>
            </w:r>
          </w:p>
        </w:tc>
      </w:tr>
    </w:tbl>
    <w:tbl>
      <w:tblPr>
        <w:tblStyle w:val="PlainTable5"/>
        <w:tblW w:w="5000" w:type="pct"/>
        <w:tblCellMar>
          <w:top w:w="14" w:type="dxa"/>
          <w:left w:w="0" w:type="dxa"/>
          <w:bottom w:w="14" w:type="dxa"/>
          <w:right w:w="0" w:type="dxa"/>
        </w:tblCellMar>
        <w:tblLook w:val="0600" w:firstRow="0" w:lastRow="0" w:firstColumn="0" w:lastColumn="0" w:noHBand="1" w:noVBand="1"/>
        <w:tblDescription w:val="Layout table"/>
      </w:tblPr>
      <w:tblGrid>
        <w:gridCol w:w="1946"/>
        <w:gridCol w:w="3184"/>
        <w:gridCol w:w="1779"/>
        <w:gridCol w:w="3315"/>
      </w:tblGrid>
      <w:tr w:rsidR="002B2D13" w:rsidRPr="00D60069" w:rsidTr="00E048B4">
        <w:sdt>
          <w:sdtPr>
            <w:id w:val="834805806"/>
            <w:placeholder>
              <w:docPart w:val="6DAFF3BDCCA644239881413DD196F81D"/>
            </w:placeholder>
            <w:temporary/>
            <w:showingPlcHdr/>
            <w15:appearance w15:val="hidden"/>
          </w:sdtPr>
          <w:sdtEndPr/>
          <w:sdtContent>
            <w:tc>
              <w:tcPr>
                <w:tcW w:w="1946" w:type="dxa"/>
                <w:tcMar>
                  <w:top w:w="144" w:type="dxa"/>
                </w:tcMar>
              </w:tcPr>
              <w:p w:rsidR="002B2D13" w:rsidRPr="00D60069" w:rsidRDefault="006344A8" w:rsidP="00D60069">
                <w:pPr>
                  <w:pStyle w:val="Heading2"/>
                  <w:spacing w:after="80"/>
                  <w:outlineLvl w:val="1"/>
                </w:pPr>
                <w:r w:rsidRPr="00D60069">
                  <w:t>Meeting called by:</w:t>
                </w:r>
              </w:p>
            </w:tc>
          </w:sdtContent>
        </w:sdt>
        <w:tc>
          <w:tcPr>
            <w:tcW w:w="3184" w:type="dxa"/>
            <w:tcMar>
              <w:top w:w="144" w:type="dxa"/>
            </w:tcMar>
          </w:tcPr>
          <w:p w:rsidR="002B2D13" w:rsidRPr="00D60069" w:rsidRDefault="00F96618" w:rsidP="00F96618">
            <w:pPr>
              <w:spacing w:after="80"/>
            </w:pPr>
            <w:r>
              <w:t xml:space="preserve">Peter </w:t>
            </w:r>
            <w:proofErr w:type="spellStart"/>
            <w:r>
              <w:t>Blanchfield</w:t>
            </w:r>
            <w:proofErr w:type="spellEnd"/>
          </w:p>
        </w:tc>
        <w:tc>
          <w:tcPr>
            <w:tcW w:w="1779" w:type="dxa"/>
            <w:tcMar>
              <w:top w:w="144" w:type="dxa"/>
            </w:tcMar>
          </w:tcPr>
          <w:p w:rsidR="002B2D13" w:rsidRPr="00D60069" w:rsidRDefault="00F175DD" w:rsidP="00D60069">
            <w:pPr>
              <w:pStyle w:val="Heading2"/>
              <w:spacing w:after="80"/>
              <w:outlineLvl w:val="1"/>
            </w:pPr>
            <w:sdt>
              <w:sdtPr>
                <w:id w:val="-442851289"/>
                <w:placeholder>
                  <w:docPart w:val="01EC2E83765F4A2FB5B5F8F4C114F1B5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D60069">
                  <w:t>Type of meeting:</w:t>
                </w:r>
              </w:sdtContent>
            </w:sdt>
          </w:p>
        </w:tc>
        <w:tc>
          <w:tcPr>
            <w:tcW w:w="3315" w:type="dxa"/>
            <w:tcMar>
              <w:top w:w="144" w:type="dxa"/>
            </w:tcMar>
          </w:tcPr>
          <w:p w:rsidR="002B2D13" w:rsidRPr="00D60069" w:rsidRDefault="00F96618" w:rsidP="00F96618">
            <w:pPr>
              <w:spacing w:after="80"/>
            </w:pPr>
            <w:r>
              <w:t>SCRUM Week Start</w:t>
            </w:r>
          </w:p>
        </w:tc>
      </w:tr>
      <w:tr w:rsidR="002B2D13" w:rsidRPr="00D60069" w:rsidTr="00E048B4">
        <w:sdt>
          <w:sdtPr>
            <w:id w:val="-906145096"/>
            <w:placeholder>
              <w:docPart w:val="C9AF0E57C45D458FAF647175A6400AB9"/>
            </w:placeholder>
            <w:temporary/>
            <w:showingPlcHdr/>
            <w15:appearance w15:val="hidden"/>
          </w:sdtPr>
          <w:sdtEndPr/>
          <w:sdtContent>
            <w:tc>
              <w:tcPr>
                <w:tcW w:w="1946" w:type="dxa"/>
              </w:tcPr>
              <w:p w:rsidR="002B2D13" w:rsidRPr="00D60069" w:rsidRDefault="006344A8" w:rsidP="00D60069">
                <w:pPr>
                  <w:pStyle w:val="Heading2"/>
                  <w:spacing w:after="80"/>
                  <w:outlineLvl w:val="1"/>
                </w:pPr>
                <w:r w:rsidRPr="00D60069">
                  <w:t>Facilitator:</w:t>
                </w:r>
              </w:p>
            </w:tc>
          </w:sdtContent>
        </w:sdt>
        <w:tc>
          <w:tcPr>
            <w:tcW w:w="3184" w:type="dxa"/>
          </w:tcPr>
          <w:p w:rsidR="002B2D13" w:rsidRPr="00D60069" w:rsidRDefault="002B2D13" w:rsidP="00F96618">
            <w:pPr>
              <w:spacing w:after="80"/>
            </w:pPr>
          </w:p>
        </w:tc>
        <w:tc>
          <w:tcPr>
            <w:tcW w:w="1779" w:type="dxa"/>
          </w:tcPr>
          <w:p w:rsidR="002B2D13" w:rsidRPr="00D60069" w:rsidRDefault="00F175DD" w:rsidP="00D60069">
            <w:pPr>
              <w:pStyle w:val="Heading2"/>
              <w:spacing w:after="80"/>
              <w:outlineLvl w:val="1"/>
            </w:pPr>
            <w:sdt>
              <w:sdtPr>
                <w:id w:val="795647141"/>
                <w:placeholder>
                  <w:docPart w:val="A5A210E4F1A34A5C9A5FB35278B23CDC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D60069">
                  <w:t>Note taker:</w:t>
                </w:r>
              </w:sdtContent>
            </w:sdt>
          </w:p>
        </w:tc>
        <w:tc>
          <w:tcPr>
            <w:tcW w:w="3315" w:type="dxa"/>
          </w:tcPr>
          <w:p w:rsidR="002B2D13" w:rsidRPr="00D60069" w:rsidRDefault="00F96618" w:rsidP="00F96618">
            <w:pPr>
              <w:spacing w:after="80"/>
            </w:pPr>
            <w:r>
              <w:t>Ben Ramsden</w:t>
            </w:r>
          </w:p>
        </w:tc>
      </w:tr>
      <w:tr w:rsidR="002B2D13" w:rsidRPr="00D60069" w:rsidTr="00E048B4">
        <w:tc>
          <w:tcPr>
            <w:tcW w:w="1946" w:type="dxa"/>
          </w:tcPr>
          <w:p w:rsidR="002B2D13" w:rsidRPr="00D60069" w:rsidRDefault="00F175DD" w:rsidP="00D60069">
            <w:pPr>
              <w:pStyle w:val="Heading2"/>
              <w:spacing w:after="80"/>
              <w:outlineLvl w:val="1"/>
            </w:pPr>
            <w:sdt>
              <w:sdtPr>
                <w:id w:val="-1232768380"/>
                <w:placeholder>
                  <w:docPart w:val="3F7DC0470E2440B98B7C70F485FC471E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D60069">
                  <w:t>Timekeeper:</w:t>
                </w:r>
              </w:sdtContent>
            </w:sdt>
          </w:p>
        </w:tc>
        <w:tc>
          <w:tcPr>
            <w:tcW w:w="3184" w:type="dxa"/>
          </w:tcPr>
          <w:p w:rsidR="002B2D13" w:rsidRPr="00D60069" w:rsidRDefault="002B2D13" w:rsidP="00F96618">
            <w:pPr>
              <w:spacing w:after="80"/>
            </w:pPr>
          </w:p>
        </w:tc>
        <w:tc>
          <w:tcPr>
            <w:tcW w:w="1779" w:type="dxa"/>
          </w:tcPr>
          <w:p w:rsidR="002B2D13" w:rsidRPr="00D60069" w:rsidRDefault="002B2D13" w:rsidP="00D60069">
            <w:pPr>
              <w:pStyle w:val="Heading2"/>
              <w:spacing w:after="80"/>
              <w:outlineLvl w:val="1"/>
            </w:pPr>
          </w:p>
        </w:tc>
        <w:tc>
          <w:tcPr>
            <w:tcW w:w="3315" w:type="dxa"/>
          </w:tcPr>
          <w:p w:rsidR="002B2D13" w:rsidRPr="00D60069" w:rsidRDefault="002B2D13" w:rsidP="00D60069">
            <w:pPr>
              <w:spacing w:after="80"/>
            </w:pPr>
          </w:p>
        </w:tc>
      </w:tr>
    </w:tbl>
    <w:tbl>
      <w:tblPr>
        <w:tblW w:w="5000" w:type="pct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1980"/>
        <w:gridCol w:w="8244"/>
      </w:tblGrid>
      <w:tr w:rsidR="002B2D13" w:rsidRPr="00D60069" w:rsidTr="00E048B4">
        <w:tc>
          <w:tcPr>
            <w:tcW w:w="1980" w:type="dxa"/>
            <w:tcMar>
              <w:top w:w="144" w:type="dxa"/>
            </w:tcMar>
          </w:tcPr>
          <w:p w:rsidR="002B2D13" w:rsidRPr="00D60069" w:rsidRDefault="00F175DD">
            <w:pPr>
              <w:pStyle w:val="Heading2"/>
            </w:pPr>
            <w:sdt>
              <w:sdtPr>
                <w:id w:val="1643469904"/>
                <w:placeholder>
                  <w:docPart w:val="B458BCCC63DA482980CAEDDEAAD7791F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D60069">
                  <w:t>Attendees:</w:t>
                </w:r>
              </w:sdtContent>
            </w:sdt>
          </w:p>
        </w:tc>
        <w:tc>
          <w:tcPr>
            <w:tcW w:w="8244" w:type="dxa"/>
            <w:tcMar>
              <w:top w:w="144" w:type="dxa"/>
            </w:tcMar>
          </w:tcPr>
          <w:p w:rsidR="002B2D13" w:rsidRPr="00D60069" w:rsidRDefault="00F96618" w:rsidP="00F96618">
            <w:r>
              <w:t xml:space="preserve">Antony Lloyd, Ben Ramsden, Ben Moss, Connor </w:t>
            </w:r>
            <w:proofErr w:type="spellStart"/>
            <w:r>
              <w:t>Thornley</w:t>
            </w:r>
            <w:proofErr w:type="spellEnd"/>
          </w:p>
        </w:tc>
      </w:tr>
      <w:tr w:rsidR="002B2D13" w:rsidRPr="00D60069" w:rsidTr="00E048B4">
        <w:tc>
          <w:tcPr>
            <w:tcW w:w="1980" w:type="dxa"/>
          </w:tcPr>
          <w:p w:rsidR="002B2D13" w:rsidRPr="00D60069" w:rsidRDefault="00F175DD">
            <w:pPr>
              <w:pStyle w:val="Heading2"/>
            </w:pPr>
            <w:sdt>
              <w:sdtPr>
                <w:id w:val="-1255275818"/>
                <w:placeholder>
                  <w:docPart w:val="1DB38824C19D4E7CAB9B7F684130DB36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D60069">
                  <w:t>Please read:</w:t>
                </w:r>
              </w:sdtContent>
            </w:sdt>
          </w:p>
        </w:tc>
        <w:tc>
          <w:tcPr>
            <w:tcW w:w="8244" w:type="dxa"/>
          </w:tcPr>
          <w:p w:rsidR="002B2D13" w:rsidRPr="00D60069" w:rsidRDefault="00B7084F" w:rsidP="00F96618">
            <w:r>
              <w:t>Lucid Chart (Block Attributes, Main Ideas)</w:t>
            </w:r>
            <w:bookmarkStart w:id="0" w:name="_GoBack"/>
            <w:bookmarkEnd w:id="0"/>
          </w:p>
        </w:tc>
      </w:tr>
      <w:tr w:rsidR="002B2D13" w:rsidRPr="00D60069" w:rsidTr="00E048B4">
        <w:tc>
          <w:tcPr>
            <w:tcW w:w="1980" w:type="dxa"/>
          </w:tcPr>
          <w:p w:rsidR="002B2D13" w:rsidRPr="00D60069" w:rsidRDefault="00F175DD">
            <w:pPr>
              <w:pStyle w:val="Heading2"/>
            </w:pPr>
            <w:sdt>
              <w:sdtPr>
                <w:id w:val="681237791"/>
                <w:placeholder>
                  <w:docPart w:val="FA6F2068575347118C22D1A63AE4E340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D60069">
                  <w:t>Please bring:</w:t>
                </w:r>
              </w:sdtContent>
            </w:sdt>
          </w:p>
        </w:tc>
        <w:tc>
          <w:tcPr>
            <w:tcW w:w="8244" w:type="dxa"/>
          </w:tcPr>
          <w:p w:rsidR="002B2D13" w:rsidRPr="00D60069" w:rsidRDefault="002B2D13" w:rsidP="00F96618"/>
        </w:tc>
      </w:tr>
    </w:tbl>
    <w:sdt>
      <w:sdtPr>
        <w:id w:val="-2901889"/>
        <w:placeholder>
          <w:docPart w:val="45AA989EE90B412DB31198743A550990"/>
        </w:placeholder>
        <w:temporary/>
        <w:showingPlcHdr/>
        <w15:appearance w15:val="hidden"/>
      </w:sdtPr>
      <w:sdtEndPr/>
      <w:sdtContent>
        <w:p w:rsidR="002B2D13" w:rsidRPr="00D60069" w:rsidRDefault="006344A8">
          <w:pPr>
            <w:pStyle w:val="Heading1"/>
          </w:pPr>
          <w:r w:rsidRPr="00D60069">
            <w:t>Minutes</w:t>
          </w:r>
        </w:p>
      </w:sdtContent>
    </w:sdt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1620"/>
        <w:gridCol w:w="4970"/>
        <w:gridCol w:w="1324"/>
        <w:gridCol w:w="2310"/>
      </w:tblGrid>
      <w:tr w:rsidR="002B2D13" w:rsidRPr="00D60069" w:rsidTr="00D62E01">
        <w:tc>
          <w:tcPr>
            <w:tcW w:w="1620" w:type="dxa"/>
          </w:tcPr>
          <w:bookmarkStart w:id="1" w:name="MinuteItems"/>
          <w:bookmarkStart w:id="2" w:name="MinuteTopicSection"/>
          <w:bookmarkEnd w:id="1"/>
          <w:p w:rsidR="002B2D13" w:rsidRPr="00D60069" w:rsidRDefault="00F175DD">
            <w:pPr>
              <w:pStyle w:val="Heading2"/>
            </w:pPr>
            <w:sdt>
              <w:sdtPr>
                <w:id w:val="90904773"/>
                <w:placeholder>
                  <w:docPart w:val="7FF5DEBE9ED24BB1911F2B2DDBB55A6F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D60069">
                  <w:t>Agenda item:</w:t>
                </w:r>
              </w:sdtContent>
            </w:sdt>
          </w:p>
        </w:tc>
        <w:tc>
          <w:tcPr>
            <w:tcW w:w="4970" w:type="dxa"/>
          </w:tcPr>
          <w:p w:rsidR="002B2D13" w:rsidRPr="00D60069" w:rsidRDefault="0079086F" w:rsidP="0079086F">
            <w:r>
              <w:t>Progress To Date</w:t>
            </w:r>
          </w:p>
        </w:tc>
        <w:tc>
          <w:tcPr>
            <w:tcW w:w="1324" w:type="dxa"/>
          </w:tcPr>
          <w:p w:rsidR="002B2D13" w:rsidRPr="00D60069" w:rsidRDefault="00F175DD">
            <w:pPr>
              <w:pStyle w:val="Heading2"/>
            </w:pPr>
            <w:sdt>
              <w:sdtPr>
                <w:id w:val="1737199064"/>
                <w:placeholder>
                  <w:docPart w:val="07EF58D9C73241458ECB83E20C726819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D60069">
                  <w:t>Presenter:</w:t>
                </w:r>
              </w:sdtContent>
            </w:sdt>
          </w:p>
        </w:tc>
        <w:tc>
          <w:tcPr>
            <w:tcW w:w="2310" w:type="dxa"/>
          </w:tcPr>
          <w:p w:rsidR="002B2D13" w:rsidRPr="00D60069" w:rsidRDefault="002B2D13" w:rsidP="00F175DD"/>
        </w:tc>
      </w:tr>
    </w:tbl>
    <w:p w:rsidR="002B2D13" w:rsidRPr="00D60069" w:rsidRDefault="00F175DD">
      <w:pPr>
        <w:pStyle w:val="Heading4"/>
      </w:pPr>
      <w:sdt>
        <w:sdtPr>
          <w:id w:val="-391195506"/>
          <w:placeholder>
            <w:docPart w:val="B175151077C34692BFE12322EB090A49"/>
          </w:placeholder>
          <w:temporary/>
          <w:showingPlcHdr/>
          <w15:appearance w15:val="hidden"/>
        </w:sdtPr>
        <w:sdtEndPr/>
        <w:sdtContent>
          <w:r w:rsidR="006344A8" w:rsidRPr="00D60069">
            <w:t>Discussion:</w:t>
          </w:r>
        </w:sdtContent>
      </w:sdt>
    </w:p>
    <w:p w:rsidR="002B2D13" w:rsidRDefault="0079086F" w:rsidP="0079086F">
      <w:r>
        <w:t>Connor showed the group how he abstracted away Blocks and Chunk into C# classes, following the block generation code done in the meeting before.</w:t>
      </w:r>
    </w:p>
    <w:p w:rsidR="0079086F" w:rsidRDefault="0079086F" w:rsidP="0079086F">
      <w:r>
        <w:t>The group did some programming, offsetting of the chunks, and pushed this latest version to GIT.</w:t>
      </w:r>
    </w:p>
    <w:p w:rsidR="002B2D13" w:rsidRPr="00D60069" w:rsidRDefault="00F175DD">
      <w:pPr>
        <w:pStyle w:val="Heading4"/>
      </w:pPr>
      <w:sdt>
        <w:sdtPr>
          <w:id w:val="1574465788"/>
          <w:placeholder>
            <w:docPart w:val="DD0EF525AEAE46C39D141ADD05F63085"/>
          </w:placeholder>
          <w:temporary/>
          <w:showingPlcHdr/>
          <w15:appearance w15:val="hidden"/>
        </w:sdtPr>
        <w:sdtEndPr/>
        <w:sdtContent>
          <w:r w:rsidR="006344A8" w:rsidRPr="00D60069">
            <w:t>Conclusions:</w:t>
          </w:r>
        </w:sdtContent>
      </w:sdt>
    </w:p>
    <w:p w:rsidR="002B2D13" w:rsidRDefault="0060066B" w:rsidP="0060066B">
      <w:r>
        <w:t>The attending team were updated on the programming progress, questions were asked and answered so everyone was happy.</w:t>
      </w:r>
    </w:p>
    <w:p w:rsidR="0011351D" w:rsidRPr="00D60069" w:rsidRDefault="0011351D" w:rsidP="0060066B"/>
    <w:tbl>
      <w:tblPr>
        <w:tblW w:w="5000" w:type="pct"/>
        <w:tblBorders>
          <w:top w:val="doub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Content table"/>
      </w:tblPr>
      <w:tblGrid>
        <w:gridCol w:w="1620"/>
        <w:gridCol w:w="4970"/>
        <w:gridCol w:w="1324"/>
        <w:gridCol w:w="2310"/>
      </w:tblGrid>
      <w:tr w:rsidR="00D62E01" w:rsidRPr="00D60069" w:rsidTr="008B6800">
        <w:tc>
          <w:tcPr>
            <w:tcW w:w="1620" w:type="dxa"/>
          </w:tcPr>
          <w:bookmarkStart w:id="3" w:name="MinuteDiscussion"/>
          <w:bookmarkStart w:id="4" w:name="MinuteActionItems"/>
          <w:bookmarkEnd w:id="3"/>
          <w:bookmarkEnd w:id="4"/>
          <w:bookmarkEnd w:id="2"/>
          <w:p w:rsidR="00D62E01" w:rsidRPr="00D60069" w:rsidRDefault="00F175DD" w:rsidP="006344A8">
            <w:pPr>
              <w:pStyle w:val="Heading2"/>
            </w:pPr>
            <w:sdt>
              <w:sdtPr>
                <w:id w:val="113951409"/>
                <w:placeholder>
                  <w:docPart w:val="58F1F179AF924550A33019541E047ACB"/>
                </w:placeholder>
                <w:temporary/>
                <w:showingPlcHdr/>
                <w15:appearance w15:val="hidden"/>
              </w:sdtPr>
              <w:sdtEndPr/>
              <w:sdtContent>
                <w:r w:rsidR="00D62E01" w:rsidRPr="00D60069">
                  <w:t>Agenda item:</w:t>
                </w:r>
              </w:sdtContent>
            </w:sdt>
          </w:p>
        </w:tc>
        <w:tc>
          <w:tcPr>
            <w:tcW w:w="4970" w:type="dxa"/>
          </w:tcPr>
          <w:p w:rsidR="00D62E01" w:rsidRPr="00D60069" w:rsidRDefault="0060066B" w:rsidP="0060066B">
            <w:r>
              <w:t>Future Work</w:t>
            </w:r>
          </w:p>
        </w:tc>
        <w:tc>
          <w:tcPr>
            <w:tcW w:w="1324" w:type="dxa"/>
          </w:tcPr>
          <w:p w:rsidR="00D62E01" w:rsidRPr="00D60069" w:rsidRDefault="00F175DD" w:rsidP="006344A8">
            <w:pPr>
              <w:pStyle w:val="Heading2"/>
            </w:pPr>
            <w:sdt>
              <w:sdtPr>
                <w:id w:val="1072624145"/>
                <w:placeholder>
                  <w:docPart w:val="B8CD72A38386440BB19FFFD45DB16EFF"/>
                </w:placeholder>
                <w:temporary/>
                <w:showingPlcHdr/>
                <w15:appearance w15:val="hidden"/>
              </w:sdtPr>
              <w:sdtEndPr/>
              <w:sdtContent>
                <w:r w:rsidR="00D62E01" w:rsidRPr="00D60069">
                  <w:t>Presenter:</w:t>
                </w:r>
              </w:sdtContent>
            </w:sdt>
          </w:p>
        </w:tc>
        <w:tc>
          <w:tcPr>
            <w:tcW w:w="2310" w:type="dxa"/>
          </w:tcPr>
          <w:p w:rsidR="00D62E01" w:rsidRPr="00D60069" w:rsidRDefault="00D62E01" w:rsidP="00F175DD"/>
        </w:tc>
      </w:tr>
    </w:tbl>
    <w:p w:rsidR="00D62E01" w:rsidRPr="00D60069" w:rsidRDefault="00F175DD" w:rsidP="00D62E01">
      <w:pPr>
        <w:pStyle w:val="Heading4"/>
      </w:pPr>
      <w:sdt>
        <w:sdtPr>
          <w:id w:val="1495455185"/>
          <w:placeholder>
            <w:docPart w:val="BD7D46AEDA22449AA1E31281F9460001"/>
          </w:placeholder>
          <w:temporary/>
          <w:showingPlcHdr/>
          <w15:appearance w15:val="hidden"/>
        </w:sdtPr>
        <w:sdtEndPr/>
        <w:sdtContent>
          <w:r w:rsidR="00D62E01" w:rsidRPr="00D60069">
            <w:t>Discussion:</w:t>
          </w:r>
        </w:sdtContent>
      </w:sdt>
    </w:p>
    <w:p w:rsidR="00D62E01" w:rsidRPr="00D60069" w:rsidRDefault="0060066B" w:rsidP="0060066B">
      <w:r>
        <w:t>The group planned the next week (Week 2) on Trello, assigning a mix of programming and planning tasks.</w:t>
      </w:r>
    </w:p>
    <w:p w:rsidR="00D62E01" w:rsidRPr="00D60069" w:rsidRDefault="00F175DD" w:rsidP="00D62E01">
      <w:pPr>
        <w:pStyle w:val="Heading4"/>
      </w:pPr>
      <w:sdt>
        <w:sdtPr>
          <w:id w:val="-1295436725"/>
          <w:placeholder>
            <w:docPart w:val="703B8C000B11416394563457C4493C90"/>
          </w:placeholder>
          <w:temporary/>
          <w:showingPlcHdr/>
          <w15:appearance w15:val="hidden"/>
        </w:sdtPr>
        <w:sdtEndPr/>
        <w:sdtContent>
          <w:r w:rsidR="00D62E01" w:rsidRPr="00D60069">
            <w:t>Conclusions:</w:t>
          </w:r>
        </w:sdtContent>
      </w:sdt>
    </w:p>
    <w:p w:rsidR="00D62E01" w:rsidRPr="00D60069" w:rsidRDefault="0060066B" w:rsidP="0060066B">
      <w:r>
        <w:t>The group assigned tasks to themselves, sometimes in pairs, based on ability.</w:t>
      </w:r>
    </w:p>
    <w:tbl>
      <w:tblPr>
        <w:tblStyle w:val="TableGrid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00" w:firstRow="0" w:lastRow="0" w:firstColumn="0" w:lastColumn="0" w:noHBand="1" w:noVBand="1"/>
        <w:tblDescription w:val="Content table"/>
      </w:tblPr>
      <w:tblGrid>
        <w:gridCol w:w="5310"/>
        <w:gridCol w:w="3060"/>
        <w:gridCol w:w="1854"/>
      </w:tblGrid>
      <w:tr w:rsidR="00D60069" w:rsidRPr="00D60069" w:rsidTr="004B74ED">
        <w:tc>
          <w:tcPr>
            <w:tcW w:w="5310" w:type="dxa"/>
          </w:tcPr>
          <w:p w:rsidR="00D60069" w:rsidRPr="00D60069" w:rsidRDefault="00F175DD" w:rsidP="004B74ED">
            <w:pPr>
              <w:pStyle w:val="Heading2"/>
              <w:spacing w:after="80"/>
              <w:outlineLvl w:val="1"/>
            </w:pPr>
            <w:sdt>
              <w:sdtPr>
                <w:id w:val="1576775990"/>
                <w:placeholder>
                  <w:docPart w:val="B2B05584A70A4050A27C03715239472D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D60069">
                  <w:t>Action items</w:t>
                </w:r>
              </w:sdtContent>
            </w:sdt>
          </w:p>
        </w:tc>
        <w:tc>
          <w:tcPr>
            <w:tcW w:w="3060" w:type="dxa"/>
          </w:tcPr>
          <w:p w:rsidR="00D60069" w:rsidRPr="00D60069" w:rsidRDefault="00F175DD" w:rsidP="004B74ED">
            <w:pPr>
              <w:pStyle w:val="Heading2"/>
              <w:spacing w:after="80"/>
              <w:outlineLvl w:val="1"/>
            </w:pPr>
            <w:sdt>
              <w:sdtPr>
                <w:id w:val="-778569795"/>
                <w:placeholder>
                  <w:docPart w:val="43AEB157D1C94520888215CF1DAA6698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D60069">
                  <w:t>Person responsible</w:t>
                </w:r>
              </w:sdtContent>
            </w:sdt>
          </w:p>
        </w:tc>
        <w:tc>
          <w:tcPr>
            <w:tcW w:w="1854" w:type="dxa"/>
          </w:tcPr>
          <w:p w:rsidR="00D60069" w:rsidRPr="00D60069" w:rsidRDefault="00F175DD" w:rsidP="004B74ED">
            <w:pPr>
              <w:pStyle w:val="Heading2"/>
              <w:spacing w:after="80"/>
              <w:outlineLvl w:val="1"/>
            </w:pPr>
            <w:sdt>
              <w:sdtPr>
                <w:id w:val="-1974196117"/>
                <w:placeholder>
                  <w:docPart w:val="54E20B0E9D1047E5BED94EAAC77B8360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D60069">
                  <w:t>Deadline</w:t>
                </w:r>
              </w:sdtContent>
            </w:sdt>
          </w:p>
        </w:tc>
      </w:tr>
      <w:tr w:rsidR="00D60069" w:rsidRPr="00D60069" w:rsidTr="004B74ED">
        <w:tc>
          <w:tcPr>
            <w:tcW w:w="5310" w:type="dxa"/>
          </w:tcPr>
          <w:p w:rsidR="00D60069" w:rsidRPr="00D60069" w:rsidRDefault="0011351D" w:rsidP="004B74ED">
            <w:pPr>
              <w:pStyle w:val="ListBullet"/>
              <w:spacing w:after="80"/>
            </w:pPr>
            <w:r>
              <w:t>Create Textured Blocks</w:t>
            </w:r>
          </w:p>
        </w:tc>
        <w:tc>
          <w:tcPr>
            <w:tcW w:w="3060" w:type="dxa"/>
          </w:tcPr>
          <w:p w:rsidR="00D60069" w:rsidRPr="00D60069" w:rsidRDefault="0011351D" w:rsidP="004B74ED">
            <w:pPr>
              <w:spacing w:after="80"/>
            </w:pPr>
            <w:r>
              <w:t>Ben M, Connor T</w:t>
            </w:r>
          </w:p>
        </w:tc>
        <w:tc>
          <w:tcPr>
            <w:tcW w:w="1854" w:type="dxa"/>
          </w:tcPr>
          <w:p w:rsidR="00D60069" w:rsidRPr="00D60069" w:rsidRDefault="00C5602B" w:rsidP="004B74ED">
            <w:pPr>
              <w:spacing w:after="80"/>
            </w:pPr>
            <w:r>
              <w:t>19</w:t>
            </w:r>
            <w:r w:rsidRPr="00C5602B">
              <w:rPr>
                <w:vertAlign w:val="superscript"/>
              </w:rPr>
              <w:t>th</w:t>
            </w:r>
            <w:r>
              <w:t xml:space="preserve"> Feb</w:t>
            </w:r>
          </w:p>
        </w:tc>
      </w:tr>
      <w:tr w:rsidR="00D60069" w:rsidRPr="00D60069" w:rsidTr="004B74ED">
        <w:tc>
          <w:tcPr>
            <w:tcW w:w="5310" w:type="dxa"/>
          </w:tcPr>
          <w:p w:rsidR="00D60069" w:rsidRPr="00D60069" w:rsidRDefault="00281ED0" w:rsidP="004B74ED">
            <w:pPr>
              <w:pStyle w:val="ListBullet"/>
              <w:spacing w:after="80"/>
            </w:pPr>
            <w:r>
              <w:t>Dynamic Drawing of Blocks (Optimization)</w:t>
            </w:r>
          </w:p>
        </w:tc>
        <w:tc>
          <w:tcPr>
            <w:tcW w:w="3060" w:type="dxa"/>
          </w:tcPr>
          <w:p w:rsidR="00D60069" w:rsidRPr="00D60069" w:rsidRDefault="00281ED0" w:rsidP="004B74ED">
            <w:pPr>
              <w:spacing w:after="80"/>
            </w:pPr>
            <w:r>
              <w:t>Ben M, Connor T</w:t>
            </w:r>
          </w:p>
        </w:tc>
        <w:tc>
          <w:tcPr>
            <w:tcW w:w="1854" w:type="dxa"/>
          </w:tcPr>
          <w:p w:rsidR="00D60069" w:rsidRPr="00D60069" w:rsidRDefault="00281ED0" w:rsidP="004B74ED">
            <w:pPr>
              <w:spacing w:after="80"/>
            </w:pPr>
            <w:r>
              <w:t>19</w:t>
            </w:r>
            <w:r w:rsidRPr="00281ED0">
              <w:rPr>
                <w:vertAlign w:val="superscript"/>
              </w:rPr>
              <w:t>th</w:t>
            </w:r>
            <w:r>
              <w:t xml:space="preserve"> Feb</w:t>
            </w:r>
          </w:p>
        </w:tc>
      </w:tr>
      <w:tr w:rsidR="00D60069" w:rsidRPr="00D60069" w:rsidTr="004B74ED">
        <w:tc>
          <w:tcPr>
            <w:tcW w:w="5310" w:type="dxa"/>
          </w:tcPr>
          <w:p w:rsidR="00D60069" w:rsidRPr="00D60069" w:rsidRDefault="00281ED0" w:rsidP="004B74ED">
            <w:pPr>
              <w:pStyle w:val="ListBullet"/>
              <w:spacing w:after="80"/>
            </w:pPr>
            <w:r>
              <w:t xml:space="preserve">Procedural Map Generation (Progress) </w:t>
            </w:r>
          </w:p>
        </w:tc>
        <w:tc>
          <w:tcPr>
            <w:tcW w:w="3060" w:type="dxa"/>
          </w:tcPr>
          <w:p w:rsidR="00D60069" w:rsidRPr="00D60069" w:rsidRDefault="00281ED0" w:rsidP="004B74ED">
            <w:pPr>
              <w:spacing w:after="80"/>
            </w:pPr>
            <w:r>
              <w:t>Antony L, Ben R</w:t>
            </w:r>
          </w:p>
        </w:tc>
        <w:tc>
          <w:tcPr>
            <w:tcW w:w="1854" w:type="dxa"/>
          </w:tcPr>
          <w:p w:rsidR="00D60069" w:rsidRPr="00D60069" w:rsidRDefault="00281ED0" w:rsidP="004B74ED">
            <w:pPr>
              <w:spacing w:after="80"/>
            </w:pPr>
            <w:r>
              <w:t>19</w:t>
            </w:r>
            <w:r w:rsidRPr="00281ED0">
              <w:rPr>
                <w:vertAlign w:val="superscript"/>
              </w:rPr>
              <w:t>th</w:t>
            </w:r>
            <w:r>
              <w:t xml:space="preserve"> Feb</w:t>
            </w:r>
          </w:p>
        </w:tc>
      </w:tr>
      <w:tr w:rsidR="00281ED0" w:rsidRPr="00D60069" w:rsidTr="004B74ED">
        <w:tc>
          <w:tcPr>
            <w:tcW w:w="5310" w:type="dxa"/>
          </w:tcPr>
          <w:p w:rsidR="00281ED0" w:rsidRDefault="00281ED0" w:rsidP="004B74ED">
            <w:pPr>
              <w:pStyle w:val="ListBullet"/>
            </w:pPr>
            <w:r>
              <w:t>Gantt Chart and Requirements Spec</w:t>
            </w:r>
          </w:p>
        </w:tc>
        <w:tc>
          <w:tcPr>
            <w:tcW w:w="3060" w:type="dxa"/>
          </w:tcPr>
          <w:p w:rsidR="00281ED0" w:rsidRDefault="00281ED0" w:rsidP="004B74ED">
            <w:r>
              <w:t>Liam D</w:t>
            </w:r>
          </w:p>
        </w:tc>
        <w:tc>
          <w:tcPr>
            <w:tcW w:w="1854" w:type="dxa"/>
          </w:tcPr>
          <w:p w:rsidR="00281ED0" w:rsidRDefault="004B74ED" w:rsidP="004B74ED">
            <w:r>
              <w:t>19</w:t>
            </w:r>
            <w:r w:rsidRPr="004B74ED">
              <w:rPr>
                <w:vertAlign w:val="superscript"/>
              </w:rPr>
              <w:t>th</w:t>
            </w:r>
            <w:r>
              <w:t xml:space="preserve"> Feb</w:t>
            </w:r>
          </w:p>
        </w:tc>
      </w:tr>
    </w:tbl>
    <w:p w:rsidR="002B2D13" w:rsidRPr="00D60069" w:rsidRDefault="00F175DD">
      <w:pPr>
        <w:pStyle w:val="Heading1"/>
      </w:pPr>
      <w:sdt>
        <w:sdtPr>
          <w:id w:val="-1794281877"/>
          <w:placeholder>
            <w:docPart w:val="BCBED04BE20644EA958CBA248041CC57"/>
          </w:placeholder>
          <w:temporary/>
          <w:showingPlcHdr/>
          <w15:appearance w15:val="hidden"/>
        </w:sdtPr>
        <w:sdtEndPr/>
        <w:sdtContent>
          <w:r w:rsidR="006344A8" w:rsidRPr="00D60069">
            <w:t>Other Information</w:t>
          </w:r>
        </w:sdtContent>
      </w:sdt>
    </w:p>
    <w:p w:rsidR="002B2D13" w:rsidRPr="00D60069" w:rsidRDefault="00F175DD">
      <w:pPr>
        <w:pStyle w:val="Heading4"/>
      </w:pPr>
      <w:sdt>
        <w:sdtPr>
          <w:id w:val="2125887421"/>
          <w:placeholder>
            <w:docPart w:val="14676C30AA2E4782BD80EE2DD77FE4AD"/>
          </w:placeholder>
          <w:temporary/>
          <w:showingPlcHdr/>
          <w15:appearance w15:val="hidden"/>
        </w:sdtPr>
        <w:sdtEndPr/>
        <w:sdtContent>
          <w:r w:rsidR="006344A8" w:rsidRPr="00D60069">
            <w:t>Observers:</w:t>
          </w:r>
        </w:sdtContent>
      </w:sdt>
    </w:p>
    <w:p w:rsidR="002B2D13" w:rsidRPr="00D60069" w:rsidRDefault="004B74ED" w:rsidP="00551788">
      <w:r>
        <w:t xml:space="preserve">Peter </w:t>
      </w:r>
      <w:proofErr w:type="spellStart"/>
      <w:r>
        <w:t>Blanchfield</w:t>
      </w:r>
      <w:proofErr w:type="spellEnd"/>
      <w:r>
        <w:t>,</w:t>
      </w:r>
      <w:r w:rsidR="0060509B">
        <w:t xml:space="preserve"> </w:t>
      </w:r>
      <w:proofErr w:type="spellStart"/>
      <w:r w:rsidR="0060509B">
        <w:t>Jer</w:t>
      </w:r>
      <w:r w:rsidR="00EF4443">
        <w:t>emie</w:t>
      </w:r>
      <w:proofErr w:type="spellEnd"/>
    </w:p>
    <w:sectPr w:rsidR="002B2D13" w:rsidRPr="00D60069">
      <w:footerReference w:type="default" r:id="rId7"/>
      <w:type w:val="continuous"/>
      <w:pgSz w:w="12240" w:h="15840" w:code="1"/>
      <w:pgMar w:top="1008" w:right="1008" w:bottom="1008" w:left="1008" w:header="720" w:footer="648" w:gutter="0"/>
      <w:cols w:space="720"/>
      <w:titlePg/>
      <w:docGrid w:linePitch="25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6618" w:rsidRDefault="00F96618">
      <w:pPr>
        <w:spacing w:before="0" w:after="0"/>
      </w:pPr>
      <w:r>
        <w:separator/>
      </w:r>
    </w:p>
  </w:endnote>
  <w:endnote w:type="continuationSeparator" w:id="0">
    <w:p w:rsidR="00F96618" w:rsidRDefault="00F9661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5959681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2D13" w:rsidRDefault="006344A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7356E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6618" w:rsidRDefault="00F96618">
      <w:pPr>
        <w:spacing w:before="0" w:after="0"/>
      </w:pPr>
      <w:r>
        <w:separator/>
      </w:r>
    </w:p>
  </w:footnote>
  <w:footnote w:type="continuationSeparator" w:id="0">
    <w:p w:rsidR="00F96618" w:rsidRDefault="00F96618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1D6AD4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660422FA"/>
    <w:lvl w:ilvl="0">
      <w:start w:val="1"/>
      <w:numFmt w:val="bullet"/>
      <w:pStyle w:val="List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6E0A4016"/>
    <w:multiLevelType w:val="hybridMultilevel"/>
    <w:tmpl w:val="9D044FAC"/>
    <w:lvl w:ilvl="0" w:tplc="0428E8AA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8604FDB"/>
    <w:multiLevelType w:val="hybridMultilevel"/>
    <w:tmpl w:val="B6789F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1"/>
    <w:lvlOverride w:ilvl="0">
      <w:startOverride w:val="1"/>
    </w:lvlOverride>
  </w:num>
  <w:num w:numId="6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7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1" w:visibleStyles="1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6618"/>
    <w:rsid w:val="0011351D"/>
    <w:rsid w:val="001E0877"/>
    <w:rsid w:val="00281ED0"/>
    <w:rsid w:val="002B2D13"/>
    <w:rsid w:val="0034721D"/>
    <w:rsid w:val="0037356E"/>
    <w:rsid w:val="003D5BF7"/>
    <w:rsid w:val="003F257D"/>
    <w:rsid w:val="004B74ED"/>
    <w:rsid w:val="00551788"/>
    <w:rsid w:val="005A7328"/>
    <w:rsid w:val="0060066B"/>
    <w:rsid w:val="0060509B"/>
    <w:rsid w:val="006344A8"/>
    <w:rsid w:val="00734EEC"/>
    <w:rsid w:val="00772A42"/>
    <w:rsid w:val="0079086F"/>
    <w:rsid w:val="007F04FA"/>
    <w:rsid w:val="00822FF0"/>
    <w:rsid w:val="008B6800"/>
    <w:rsid w:val="00B7084F"/>
    <w:rsid w:val="00C22C37"/>
    <w:rsid w:val="00C5602B"/>
    <w:rsid w:val="00D60069"/>
    <w:rsid w:val="00D62E01"/>
    <w:rsid w:val="00D661EE"/>
    <w:rsid w:val="00E048B4"/>
    <w:rsid w:val="00EF4443"/>
    <w:rsid w:val="00F175DD"/>
    <w:rsid w:val="00F434DD"/>
    <w:rsid w:val="00F96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D32362C"/>
  <w15:docId w15:val="{6D312721-B651-4ACC-9174-9BBA5F6AC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19"/>
        <w:szCs w:val="19"/>
        <w:lang w:val="en-US" w:eastAsia="en-US" w:bidi="ar-SA"/>
      </w:rPr>
    </w:rPrDefault>
    <w:pPrDefault>
      <w:pPr>
        <w:spacing w:before="80"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0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5BF7"/>
  </w:style>
  <w:style w:type="paragraph" w:styleId="Heading1">
    <w:name w:val="heading 1"/>
    <w:basedOn w:val="Normal"/>
    <w:uiPriority w:val="9"/>
    <w:qFormat/>
    <w:pPr>
      <w:keepNext/>
      <w:pBdr>
        <w:bottom w:val="double" w:sz="4" w:space="1" w:color="000000" w:themeColor="text1"/>
      </w:pBdr>
      <w:spacing w:before="240"/>
      <w:jc w:val="center"/>
      <w:outlineLvl w:val="0"/>
    </w:pPr>
    <w:rPr>
      <w:rFonts w:asciiTheme="majorHAnsi" w:eastAsiaTheme="majorEastAsia" w:hAnsiTheme="majorHAnsi" w:cs="Arial"/>
      <w:b/>
      <w:bCs/>
      <w:i/>
      <w:kern w:val="32"/>
      <w:sz w:val="28"/>
      <w:szCs w:val="32"/>
    </w:rPr>
  </w:style>
  <w:style w:type="paragraph" w:styleId="Heading2">
    <w:name w:val="heading 2"/>
    <w:basedOn w:val="Normal"/>
    <w:uiPriority w:val="9"/>
    <w:qFormat/>
    <w:pPr>
      <w:keepNext/>
      <w:outlineLvl w:val="1"/>
    </w:pPr>
    <w:rPr>
      <w:rFonts w:asciiTheme="majorHAnsi" w:eastAsiaTheme="majorEastAsia" w:hAnsiTheme="majorHAnsi" w:cs="Arial"/>
      <w:b/>
      <w:bCs/>
      <w:iCs/>
      <w:szCs w:val="28"/>
    </w:rPr>
  </w:style>
  <w:style w:type="paragraph" w:styleId="Heading3">
    <w:name w:val="heading 3"/>
    <w:basedOn w:val="Normal"/>
    <w:uiPriority w:val="9"/>
    <w:qFormat/>
    <w:rsid w:val="00D62E01"/>
    <w:pPr>
      <w:spacing w:before="0" w:after="120"/>
      <w:jc w:val="right"/>
      <w:outlineLvl w:val="2"/>
    </w:pPr>
    <w:rPr>
      <w:rFonts w:asciiTheme="majorHAnsi" w:eastAsiaTheme="majorEastAsia" w:hAnsiTheme="majorHAnsi"/>
      <w:b/>
      <w:szCs w:val="22"/>
    </w:rPr>
  </w:style>
  <w:style w:type="paragraph" w:styleId="Heading4">
    <w:name w:val="heading 4"/>
    <w:basedOn w:val="Normal"/>
    <w:link w:val="Heading4Char"/>
    <w:uiPriority w:val="9"/>
    <w:unhideWhenUsed/>
    <w:qFormat/>
    <w:rsid w:val="00D60069"/>
    <w:pPr>
      <w:keepNext/>
      <w:spacing w:before="200" w:after="120"/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D60069"/>
    <w:rPr>
      <w:b/>
    </w:rPr>
  </w:style>
  <w:style w:type="paragraph" w:styleId="ListBullet">
    <w:name w:val="List Bullet"/>
    <w:basedOn w:val="Normal"/>
    <w:uiPriority w:val="10"/>
    <w:qFormat/>
    <w:pPr>
      <w:numPr>
        <w:numId w:val="3"/>
      </w:numPr>
      <w:contextualSpacing/>
    </w:p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Pr>
      <w:rFonts w:asciiTheme="minorHAnsi" w:hAnsiTheme="minorHAnsi"/>
      <w:sz w:val="19"/>
    </w:rPr>
  </w:style>
  <w:style w:type="paragraph" w:styleId="Footer">
    <w:name w:val="footer"/>
    <w:basedOn w:val="Normal"/>
    <w:link w:val="FooterChar"/>
    <w:uiPriority w:val="99"/>
    <w:unhideWhenUsed/>
    <w:pPr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Pr>
      <w:rFonts w:asciiTheme="minorHAnsi" w:hAnsiTheme="minorHAnsi"/>
      <w:sz w:val="19"/>
    </w:rPr>
  </w:style>
  <w:style w:type="paragraph" w:styleId="Title">
    <w:name w:val="Title"/>
    <w:basedOn w:val="Normal"/>
    <w:link w:val="TitleChar"/>
    <w:uiPriority w:val="1"/>
    <w:qFormat/>
    <w:rsid w:val="001E0877"/>
    <w:pPr>
      <w:spacing w:before="0" w:after="160"/>
      <w:contextualSpacing/>
    </w:pPr>
    <w:rPr>
      <w:rFonts w:asciiTheme="majorHAnsi" w:eastAsiaTheme="majorEastAsia" w:hAnsiTheme="majorHAnsi" w:cstheme="majorBidi"/>
      <w:b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1E0877"/>
    <w:rPr>
      <w:rFonts w:asciiTheme="majorHAnsi" w:eastAsiaTheme="majorEastAsia" w:hAnsiTheme="majorHAnsi" w:cstheme="majorBidi"/>
      <w:b/>
      <w:kern w:val="28"/>
      <w:sz w:val="48"/>
      <w:szCs w:val="56"/>
    </w:rPr>
  </w:style>
  <w:style w:type="table" w:styleId="GridTable1Light">
    <w:name w:val="Grid Table 1 Light"/>
    <w:basedOn w:val="TableNormal"/>
    <w:uiPriority w:val="46"/>
    <w:rsid w:val="00D60069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E048B4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GridLight">
    <w:name w:val="Grid Table Light"/>
    <w:basedOn w:val="TableNormal"/>
    <w:uiPriority w:val="40"/>
    <w:rsid w:val="004B74ED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sybr1\AppData\Roaming\Microsoft\Templates\Informal%20meeting%20minu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26D4701DEB14A97A01504DFDA1424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9052D-E5ED-47D8-AD6C-01AF52605D88}"/>
      </w:docPartPr>
      <w:docPartBody>
        <w:p w:rsidR="00000000" w:rsidRDefault="00EB5CA7">
          <w:pPr>
            <w:pStyle w:val="826D4701DEB14A97A01504DFDA14246E"/>
          </w:pPr>
          <w:r>
            <w:t>Team Meeting</w:t>
          </w:r>
        </w:p>
      </w:docPartBody>
    </w:docPart>
    <w:docPart>
      <w:docPartPr>
        <w:name w:val="6DAFF3BDCCA644239881413DD196F8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7D502A-619F-4864-B037-F140E996B94C}"/>
      </w:docPartPr>
      <w:docPartBody>
        <w:p w:rsidR="00000000" w:rsidRDefault="00EB5CA7">
          <w:pPr>
            <w:pStyle w:val="6DAFF3BDCCA644239881413DD196F81D"/>
          </w:pPr>
          <w:r w:rsidRPr="00E048B4">
            <w:t>Meeting called by:</w:t>
          </w:r>
        </w:p>
      </w:docPartBody>
    </w:docPart>
    <w:docPart>
      <w:docPartPr>
        <w:name w:val="01EC2E83765F4A2FB5B5F8F4C114F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8E23F3-6C67-493B-97A6-A9D652B82013}"/>
      </w:docPartPr>
      <w:docPartBody>
        <w:p w:rsidR="00000000" w:rsidRDefault="00EB5CA7">
          <w:pPr>
            <w:pStyle w:val="01EC2E83765F4A2FB5B5F8F4C114F1B5"/>
          </w:pPr>
          <w:r w:rsidRPr="00E048B4">
            <w:t>Type of meeting:</w:t>
          </w:r>
        </w:p>
      </w:docPartBody>
    </w:docPart>
    <w:docPart>
      <w:docPartPr>
        <w:name w:val="C9AF0E57C45D458FAF647175A6400A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CBF4AA-2ECF-4CF7-AC85-D7841A6B4403}"/>
      </w:docPartPr>
      <w:docPartBody>
        <w:p w:rsidR="00000000" w:rsidRDefault="00EB5CA7">
          <w:pPr>
            <w:pStyle w:val="C9AF0E57C45D458FAF647175A6400AB9"/>
          </w:pPr>
          <w:r w:rsidRPr="00E048B4">
            <w:t>Facilitator:</w:t>
          </w:r>
        </w:p>
      </w:docPartBody>
    </w:docPart>
    <w:docPart>
      <w:docPartPr>
        <w:name w:val="A5A210E4F1A34A5C9A5FB35278B23C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75407C-DE50-4B52-A64B-2C4931A9E19D}"/>
      </w:docPartPr>
      <w:docPartBody>
        <w:p w:rsidR="00000000" w:rsidRDefault="00EB5CA7">
          <w:pPr>
            <w:pStyle w:val="A5A210E4F1A34A5C9A5FB35278B23CDC"/>
          </w:pPr>
          <w:r w:rsidRPr="00E048B4">
            <w:t>Note taker:</w:t>
          </w:r>
        </w:p>
      </w:docPartBody>
    </w:docPart>
    <w:docPart>
      <w:docPartPr>
        <w:name w:val="3F7DC0470E2440B98B7C70F485FC47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3002B1-43C2-450A-A5EA-EBAFB7F9F916}"/>
      </w:docPartPr>
      <w:docPartBody>
        <w:p w:rsidR="00000000" w:rsidRDefault="00EB5CA7">
          <w:pPr>
            <w:pStyle w:val="3F7DC0470E2440B98B7C70F485FC471E"/>
          </w:pPr>
          <w:r w:rsidRPr="00E048B4">
            <w:t>Timekeeper:</w:t>
          </w:r>
        </w:p>
      </w:docPartBody>
    </w:docPart>
    <w:docPart>
      <w:docPartPr>
        <w:name w:val="B458BCCC63DA482980CAEDDEAAD779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0D8083-53B7-47EA-876C-8D825D1A1CD7}"/>
      </w:docPartPr>
      <w:docPartBody>
        <w:p w:rsidR="00000000" w:rsidRDefault="00EB5CA7">
          <w:pPr>
            <w:pStyle w:val="B458BCCC63DA482980CAEDDEAAD7791F"/>
          </w:pPr>
          <w:r>
            <w:t>Attendees:</w:t>
          </w:r>
        </w:p>
      </w:docPartBody>
    </w:docPart>
    <w:docPart>
      <w:docPartPr>
        <w:name w:val="1DB38824C19D4E7CAB9B7F684130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095663-B697-4B8D-9EF4-41A8E1112233}"/>
      </w:docPartPr>
      <w:docPartBody>
        <w:p w:rsidR="00000000" w:rsidRDefault="00EB5CA7">
          <w:pPr>
            <w:pStyle w:val="1DB38824C19D4E7CAB9B7F684130DB36"/>
          </w:pPr>
          <w:r>
            <w:t>Please read:</w:t>
          </w:r>
        </w:p>
      </w:docPartBody>
    </w:docPart>
    <w:docPart>
      <w:docPartPr>
        <w:name w:val="FA6F2068575347118C22D1A63AE4E3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C6C411-C409-4AAE-8D3E-1D8168E81811}"/>
      </w:docPartPr>
      <w:docPartBody>
        <w:p w:rsidR="00000000" w:rsidRDefault="00EB5CA7">
          <w:pPr>
            <w:pStyle w:val="FA6F2068575347118C22D1A63AE4E340"/>
          </w:pPr>
          <w:r>
            <w:t>Please bring:</w:t>
          </w:r>
        </w:p>
      </w:docPartBody>
    </w:docPart>
    <w:docPart>
      <w:docPartPr>
        <w:name w:val="45AA989EE90B412DB31198743A5509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5C780D-BC4B-4B5B-83BF-3CB69B74EE5E}"/>
      </w:docPartPr>
      <w:docPartBody>
        <w:p w:rsidR="00000000" w:rsidRDefault="00EB5CA7">
          <w:pPr>
            <w:pStyle w:val="45AA989EE90B412DB31198743A550990"/>
          </w:pPr>
          <w:r>
            <w:t>Minutes</w:t>
          </w:r>
        </w:p>
      </w:docPartBody>
    </w:docPart>
    <w:docPart>
      <w:docPartPr>
        <w:name w:val="7FF5DEBE9ED24BB1911F2B2DDBB55A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91B80-FB40-4194-8459-390C10E08481}"/>
      </w:docPartPr>
      <w:docPartBody>
        <w:p w:rsidR="00000000" w:rsidRDefault="00EB5CA7">
          <w:pPr>
            <w:pStyle w:val="7FF5DEBE9ED24BB1911F2B2DDBB55A6F"/>
          </w:pPr>
          <w:r>
            <w:t>Agenda item:</w:t>
          </w:r>
        </w:p>
      </w:docPartBody>
    </w:docPart>
    <w:docPart>
      <w:docPartPr>
        <w:name w:val="07EF58D9C73241458ECB83E20C7268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6D3C4D-63B2-47B0-87A0-D114E6D8B5A5}"/>
      </w:docPartPr>
      <w:docPartBody>
        <w:p w:rsidR="00000000" w:rsidRDefault="00EB5CA7">
          <w:pPr>
            <w:pStyle w:val="07EF58D9C73241458ECB83E20C726819"/>
          </w:pPr>
          <w:r>
            <w:t>Presenter:</w:t>
          </w:r>
        </w:p>
      </w:docPartBody>
    </w:docPart>
    <w:docPart>
      <w:docPartPr>
        <w:name w:val="B175151077C34692BFE12322EB090A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21EB7C-7B52-4F62-ADA0-C3E893838419}"/>
      </w:docPartPr>
      <w:docPartBody>
        <w:p w:rsidR="00000000" w:rsidRDefault="00EB5CA7">
          <w:pPr>
            <w:pStyle w:val="B175151077C34692BFE12322EB090A49"/>
          </w:pPr>
          <w:r>
            <w:t>Discussion:</w:t>
          </w:r>
        </w:p>
      </w:docPartBody>
    </w:docPart>
    <w:docPart>
      <w:docPartPr>
        <w:name w:val="DD0EF525AEAE46C39D141ADD05F630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F11BC5-882F-4E67-9F28-AFCAA5D63FF9}"/>
      </w:docPartPr>
      <w:docPartBody>
        <w:p w:rsidR="00000000" w:rsidRDefault="00EB5CA7">
          <w:pPr>
            <w:pStyle w:val="DD0EF525AEAE46C39D141ADD05F63085"/>
          </w:pPr>
          <w:r>
            <w:t>Conclusions:</w:t>
          </w:r>
        </w:p>
      </w:docPartBody>
    </w:docPart>
    <w:docPart>
      <w:docPartPr>
        <w:name w:val="58F1F179AF924550A33019541E047A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616882-52BA-4A18-92C9-BDEF87FA6D2D}"/>
      </w:docPartPr>
      <w:docPartBody>
        <w:p w:rsidR="00000000" w:rsidRDefault="00EB5CA7">
          <w:pPr>
            <w:pStyle w:val="58F1F179AF924550A33019541E047ACB"/>
          </w:pPr>
          <w:r>
            <w:t>Agenda item:</w:t>
          </w:r>
        </w:p>
      </w:docPartBody>
    </w:docPart>
    <w:docPart>
      <w:docPartPr>
        <w:name w:val="B8CD72A38386440BB19FFFD45DB16E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272523-FBB5-45EE-B7B9-DECA2677BED6}"/>
      </w:docPartPr>
      <w:docPartBody>
        <w:p w:rsidR="00000000" w:rsidRDefault="00EB5CA7">
          <w:pPr>
            <w:pStyle w:val="B8CD72A38386440BB19FFFD45DB16EFF"/>
          </w:pPr>
          <w:r>
            <w:t>Presenter:</w:t>
          </w:r>
        </w:p>
      </w:docPartBody>
    </w:docPart>
    <w:docPart>
      <w:docPartPr>
        <w:name w:val="BD7D46AEDA22449AA1E31281F94600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D2BD86-2140-480C-823C-10FBFFBB6F91}"/>
      </w:docPartPr>
      <w:docPartBody>
        <w:p w:rsidR="00000000" w:rsidRDefault="00EB5CA7">
          <w:pPr>
            <w:pStyle w:val="BD7D46AEDA22449AA1E31281F9460001"/>
          </w:pPr>
          <w:r>
            <w:t>Discussion:</w:t>
          </w:r>
        </w:p>
      </w:docPartBody>
    </w:docPart>
    <w:docPart>
      <w:docPartPr>
        <w:name w:val="703B8C000B11416394563457C4493C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A86F95-3CA0-4104-829D-84488155EB39}"/>
      </w:docPartPr>
      <w:docPartBody>
        <w:p w:rsidR="00000000" w:rsidRDefault="00EB5CA7">
          <w:pPr>
            <w:pStyle w:val="703B8C000B11416394563457C4493C90"/>
          </w:pPr>
          <w:r>
            <w:t>Conclusions:</w:t>
          </w:r>
        </w:p>
      </w:docPartBody>
    </w:docPart>
    <w:docPart>
      <w:docPartPr>
        <w:name w:val="B2B05584A70A4050A27C037152394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B71449-1A96-40A9-8079-FECF41075382}"/>
      </w:docPartPr>
      <w:docPartBody>
        <w:p w:rsidR="00000000" w:rsidRDefault="00EB5CA7">
          <w:pPr>
            <w:pStyle w:val="B2B05584A70A4050A27C03715239472D"/>
          </w:pPr>
          <w:r>
            <w:t>Action items</w:t>
          </w:r>
        </w:p>
      </w:docPartBody>
    </w:docPart>
    <w:docPart>
      <w:docPartPr>
        <w:name w:val="43AEB157D1C94520888215CF1DAA66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7CA1D0-0648-49EE-8F9C-1F6D8B064227}"/>
      </w:docPartPr>
      <w:docPartBody>
        <w:p w:rsidR="00000000" w:rsidRDefault="00EB5CA7">
          <w:pPr>
            <w:pStyle w:val="43AEB157D1C94520888215CF1DAA6698"/>
          </w:pPr>
          <w:r>
            <w:t>Person responsible</w:t>
          </w:r>
        </w:p>
      </w:docPartBody>
    </w:docPart>
    <w:docPart>
      <w:docPartPr>
        <w:name w:val="54E20B0E9D1047E5BED94EAAC77B83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E132D1-65E5-4168-BF83-64AF869180AB}"/>
      </w:docPartPr>
      <w:docPartBody>
        <w:p w:rsidR="00000000" w:rsidRDefault="00EB5CA7">
          <w:pPr>
            <w:pStyle w:val="54E20B0E9D1047E5BED94EAAC77B8360"/>
          </w:pPr>
          <w:r>
            <w:t>Deadline</w:t>
          </w:r>
        </w:p>
      </w:docPartBody>
    </w:docPart>
    <w:docPart>
      <w:docPartPr>
        <w:name w:val="BCBED04BE20644EA958CBA248041CC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5E863-8127-446E-B8EB-107237D3D47F}"/>
      </w:docPartPr>
      <w:docPartBody>
        <w:p w:rsidR="00000000" w:rsidRDefault="00EB5CA7">
          <w:pPr>
            <w:pStyle w:val="BCBED04BE20644EA958CBA248041CC57"/>
          </w:pPr>
          <w:r>
            <w:t>Other Information</w:t>
          </w:r>
        </w:p>
      </w:docPartBody>
    </w:docPart>
    <w:docPart>
      <w:docPartPr>
        <w:name w:val="14676C30AA2E4782BD80EE2DD77FE4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D5C9BE-BF0A-4EB7-8590-6893A0BC9147}"/>
      </w:docPartPr>
      <w:docPartBody>
        <w:p w:rsidR="00000000" w:rsidRDefault="00EB5CA7">
          <w:pPr>
            <w:pStyle w:val="14676C30AA2E4782BD80EE2DD77FE4AD"/>
          </w:pPr>
          <w:r>
            <w:t>Observers: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CA7"/>
    <w:rsid w:val="00EB5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26D4701DEB14A97A01504DFDA14246E">
    <w:name w:val="826D4701DEB14A97A01504DFDA14246E"/>
  </w:style>
  <w:style w:type="paragraph" w:customStyle="1" w:styleId="B28E483DEF084345BA57B66F2A1FA718">
    <w:name w:val="B28E483DEF084345BA57B66F2A1FA718"/>
  </w:style>
  <w:style w:type="paragraph" w:customStyle="1" w:styleId="075D228DEB984B6BBB71F91DFBFA3D01">
    <w:name w:val="075D228DEB984B6BBB71F91DFBFA3D01"/>
  </w:style>
  <w:style w:type="paragraph" w:customStyle="1" w:styleId="C6176AE6CE9E411585CDAB0562BB9DCD">
    <w:name w:val="C6176AE6CE9E411585CDAB0562BB9DCD"/>
  </w:style>
  <w:style w:type="paragraph" w:customStyle="1" w:styleId="6DAFF3BDCCA644239881413DD196F81D">
    <w:name w:val="6DAFF3BDCCA644239881413DD196F81D"/>
  </w:style>
  <w:style w:type="paragraph" w:customStyle="1" w:styleId="A37EF7E8E07B461184AB25D3CD888E99">
    <w:name w:val="A37EF7E8E07B461184AB25D3CD888E99"/>
  </w:style>
  <w:style w:type="paragraph" w:customStyle="1" w:styleId="01EC2E83765F4A2FB5B5F8F4C114F1B5">
    <w:name w:val="01EC2E83765F4A2FB5B5F8F4C114F1B5"/>
  </w:style>
  <w:style w:type="paragraph" w:customStyle="1" w:styleId="A20FC765BD8841D68F5ACD4AF87976F2">
    <w:name w:val="A20FC765BD8841D68F5ACD4AF87976F2"/>
  </w:style>
  <w:style w:type="paragraph" w:customStyle="1" w:styleId="C9AF0E57C45D458FAF647175A6400AB9">
    <w:name w:val="C9AF0E57C45D458FAF647175A6400AB9"/>
  </w:style>
  <w:style w:type="paragraph" w:customStyle="1" w:styleId="5AF5DCDA8BEF49118414473D38FB38D0">
    <w:name w:val="5AF5DCDA8BEF49118414473D38FB38D0"/>
  </w:style>
  <w:style w:type="paragraph" w:customStyle="1" w:styleId="A5A210E4F1A34A5C9A5FB35278B23CDC">
    <w:name w:val="A5A210E4F1A34A5C9A5FB35278B23CDC"/>
  </w:style>
  <w:style w:type="paragraph" w:customStyle="1" w:styleId="48E418FB96254F6DBFCF49BFF3FE8A5F">
    <w:name w:val="48E418FB96254F6DBFCF49BFF3FE8A5F"/>
  </w:style>
  <w:style w:type="paragraph" w:customStyle="1" w:styleId="3F7DC0470E2440B98B7C70F485FC471E">
    <w:name w:val="3F7DC0470E2440B98B7C70F485FC471E"/>
  </w:style>
  <w:style w:type="paragraph" w:customStyle="1" w:styleId="C7A1B85FB3164E62900CF46A3E3D1A8F">
    <w:name w:val="C7A1B85FB3164E62900CF46A3E3D1A8F"/>
  </w:style>
  <w:style w:type="paragraph" w:customStyle="1" w:styleId="B458BCCC63DA482980CAEDDEAAD7791F">
    <w:name w:val="B458BCCC63DA482980CAEDDEAAD7791F"/>
  </w:style>
  <w:style w:type="paragraph" w:customStyle="1" w:styleId="09AF9FBAD19B4022BC804B7B0EECD297">
    <w:name w:val="09AF9FBAD19B4022BC804B7B0EECD297"/>
  </w:style>
  <w:style w:type="paragraph" w:customStyle="1" w:styleId="1DB38824C19D4E7CAB9B7F684130DB36">
    <w:name w:val="1DB38824C19D4E7CAB9B7F684130DB36"/>
  </w:style>
  <w:style w:type="paragraph" w:customStyle="1" w:styleId="F0F60A3CF1B64B32972BA508A2423F7E">
    <w:name w:val="F0F60A3CF1B64B32972BA508A2423F7E"/>
  </w:style>
  <w:style w:type="paragraph" w:customStyle="1" w:styleId="FA6F2068575347118C22D1A63AE4E340">
    <w:name w:val="FA6F2068575347118C22D1A63AE4E340"/>
  </w:style>
  <w:style w:type="paragraph" w:customStyle="1" w:styleId="9EC8E07FBA60407080763E18B0D2360F">
    <w:name w:val="9EC8E07FBA60407080763E18B0D2360F"/>
  </w:style>
  <w:style w:type="paragraph" w:customStyle="1" w:styleId="45AA989EE90B412DB31198743A550990">
    <w:name w:val="45AA989EE90B412DB31198743A550990"/>
  </w:style>
  <w:style w:type="paragraph" w:customStyle="1" w:styleId="7FF5DEBE9ED24BB1911F2B2DDBB55A6F">
    <w:name w:val="7FF5DEBE9ED24BB1911F2B2DDBB55A6F"/>
  </w:style>
  <w:style w:type="paragraph" w:customStyle="1" w:styleId="1B071959A43747208E14D4114CFFA2C9">
    <w:name w:val="1B071959A43747208E14D4114CFFA2C9"/>
  </w:style>
  <w:style w:type="paragraph" w:customStyle="1" w:styleId="07EF58D9C73241458ECB83E20C726819">
    <w:name w:val="07EF58D9C73241458ECB83E20C726819"/>
  </w:style>
  <w:style w:type="paragraph" w:customStyle="1" w:styleId="22923EF44DB54999984EA56458522039">
    <w:name w:val="22923EF44DB54999984EA56458522039"/>
  </w:style>
  <w:style w:type="paragraph" w:customStyle="1" w:styleId="B175151077C34692BFE12322EB090A49">
    <w:name w:val="B175151077C34692BFE12322EB090A49"/>
  </w:style>
  <w:style w:type="paragraph" w:customStyle="1" w:styleId="56CD4DB8658840DD872A57CA459FB85A">
    <w:name w:val="56CD4DB8658840DD872A57CA459FB85A"/>
  </w:style>
  <w:style w:type="paragraph" w:customStyle="1" w:styleId="DD0EF525AEAE46C39D141ADD05F63085">
    <w:name w:val="DD0EF525AEAE46C39D141ADD05F63085"/>
  </w:style>
  <w:style w:type="paragraph" w:customStyle="1" w:styleId="DC2719D192964BFDBF0228F8C65D86DB">
    <w:name w:val="DC2719D192964BFDBF0228F8C65D86DB"/>
  </w:style>
  <w:style w:type="paragraph" w:customStyle="1" w:styleId="BB89F396662D4AA2A58DE399B50BDE65">
    <w:name w:val="BB89F396662D4AA2A58DE399B50BDE65"/>
  </w:style>
  <w:style w:type="paragraph" w:customStyle="1" w:styleId="F511A64969784697A6BFDACC30247071">
    <w:name w:val="F511A64969784697A6BFDACC30247071"/>
  </w:style>
  <w:style w:type="paragraph" w:customStyle="1" w:styleId="56C9ECE718B843D2AC4F1996B850F8A9">
    <w:name w:val="56C9ECE718B843D2AC4F1996B850F8A9"/>
  </w:style>
  <w:style w:type="paragraph" w:customStyle="1" w:styleId="524A13B8DD5149A3BCBC8D7AE50ED1DA">
    <w:name w:val="524A13B8DD5149A3BCBC8D7AE50ED1DA"/>
  </w:style>
  <w:style w:type="paragraph" w:customStyle="1" w:styleId="CEBE1E015B704B50ABAA84596524C734">
    <w:name w:val="CEBE1E015B704B50ABAA84596524C734"/>
  </w:style>
  <w:style w:type="paragraph" w:customStyle="1" w:styleId="392ECD7A4FCF434AAB5BA851D7D3D4E9">
    <w:name w:val="392ECD7A4FCF434AAB5BA851D7D3D4E9"/>
  </w:style>
  <w:style w:type="paragraph" w:customStyle="1" w:styleId="A839613474124C7CBE754E61E9639202">
    <w:name w:val="A839613474124C7CBE754E61E9639202"/>
  </w:style>
  <w:style w:type="paragraph" w:customStyle="1" w:styleId="35C9D2989F3C4A8384A5E86EB2EB0B46">
    <w:name w:val="35C9D2989F3C4A8384A5E86EB2EB0B46"/>
  </w:style>
  <w:style w:type="paragraph" w:customStyle="1" w:styleId="377D9D0EAD274C2BB903CE7C63FA7EA5">
    <w:name w:val="377D9D0EAD274C2BB903CE7C63FA7EA5"/>
  </w:style>
  <w:style w:type="paragraph" w:customStyle="1" w:styleId="EC82AF76442440298866F4CC39AAE090">
    <w:name w:val="EC82AF76442440298866F4CC39AAE090"/>
  </w:style>
  <w:style w:type="paragraph" w:customStyle="1" w:styleId="CC3EAC3C031C417F83184E8E07AA04D8">
    <w:name w:val="CC3EAC3C031C417F83184E8E07AA04D8"/>
  </w:style>
  <w:style w:type="paragraph" w:customStyle="1" w:styleId="7C1960CAFB0C4F0B8E8D7E02CE348348">
    <w:name w:val="7C1960CAFB0C4F0B8E8D7E02CE348348"/>
  </w:style>
  <w:style w:type="paragraph" w:customStyle="1" w:styleId="58F1F179AF924550A33019541E047ACB">
    <w:name w:val="58F1F179AF924550A33019541E047ACB"/>
  </w:style>
  <w:style w:type="paragraph" w:customStyle="1" w:styleId="CB4A20C99CC448F4BCE5924DEB4B66CD">
    <w:name w:val="CB4A20C99CC448F4BCE5924DEB4B66CD"/>
  </w:style>
  <w:style w:type="paragraph" w:customStyle="1" w:styleId="B8CD72A38386440BB19FFFD45DB16EFF">
    <w:name w:val="B8CD72A38386440BB19FFFD45DB16EFF"/>
  </w:style>
  <w:style w:type="paragraph" w:customStyle="1" w:styleId="D51FC8E951454BA9A1C772D3EC0BAB13">
    <w:name w:val="D51FC8E951454BA9A1C772D3EC0BAB13"/>
  </w:style>
  <w:style w:type="paragraph" w:customStyle="1" w:styleId="BD7D46AEDA22449AA1E31281F9460001">
    <w:name w:val="BD7D46AEDA22449AA1E31281F9460001"/>
  </w:style>
  <w:style w:type="paragraph" w:customStyle="1" w:styleId="DDA98C41E0374895BD9DDAF406F5D8C1">
    <w:name w:val="DDA98C41E0374895BD9DDAF406F5D8C1"/>
  </w:style>
  <w:style w:type="paragraph" w:customStyle="1" w:styleId="703B8C000B11416394563457C4493C90">
    <w:name w:val="703B8C000B11416394563457C4493C90"/>
  </w:style>
  <w:style w:type="paragraph" w:customStyle="1" w:styleId="02AEAEA9962442ADB8347DC474BBA16C">
    <w:name w:val="02AEAEA9962442ADB8347DC474BBA16C"/>
  </w:style>
  <w:style w:type="paragraph" w:customStyle="1" w:styleId="B2B05584A70A4050A27C03715239472D">
    <w:name w:val="B2B05584A70A4050A27C03715239472D"/>
  </w:style>
  <w:style w:type="paragraph" w:customStyle="1" w:styleId="43AEB157D1C94520888215CF1DAA6698">
    <w:name w:val="43AEB157D1C94520888215CF1DAA6698"/>
  </w:style>
  <w:style w:type="paragraph" w:customStyle="1" w:styleId="54E20B0E9D1047E5BED94EAAC77B8360">
    <w:name w:val="54E20B0E9D1047E5BED94EAAC77B8360"/>
  </w:style>
  <w:style w:type="paragraph" w:customStyle="1" w:styleId="3CDEF2C311A046BFAF22EDD84455D07E">
    <w:name w:val="3CDEF2C311A046BFAF22EDD84455D07E"/>
  </w:style>
  <w:style w:type="paragraph" w:customStyle="1" w:styleId="21F1B1C8B5384BCFA31B5D3E01AC2919">
    <w:name w:val="21F1B1C8B5384BCFA31B5D3E01AC2919"/>
  </w:style>
  <w:style w:type="paragraph" w:customStyle="1" w:styleId="816E59F832804C019DFA6EABA405B7BE">
    <w:name w:val="816E59F832804C019DFA6EABA405B7BE"/>
  </w:style>
  <w:style w:type="paragraph" w:customStyle="1" w:styleId="0B37D9EED71646429BD88955252700C4">
    <w:name w:val="0B37D9EED71646429BD88955252700C4"/>
  </w:style>
  <w:style w:type="paragraph" w:customStyle="1" w:styleId="A033CC8EEC224C95AACA2863F7A41205">
    <w:name w:val="A033CC8EEC224C95AACA2863F7A41205"/>
  </w:style>
  <w:style w:type="paragraph" w:customStyle="1" w:styleId="32EF1ABDBB73436CA15C00AFA5D74B75">
    <w:name w:val="32EF1ABDBB73436CA15C00AFA5D74B75"/>
  </w:style>
  <w:style w:type="paragraph" w:customStyle="1" w:styleId="09653154063848758D366252ADF29C73">
    <w:name w:val="09653154063848758D366252ADF29C73"/>
  </w:style>
  <w:style w:type="paragraph" w:customStyle="1" w:styleId="6932523E866044BEBE3810883B214AC6">
    <w:name w:val="6932523E866044BEBE3810883B214AC6"/>
  </w:style>
  <w:style w:type="paragraph" w:customStyle="1" w:styleId="9BDD6770E5A84CFAB4D4C37EBE935279">
    <w:name w:val="9BDD6770E5A84CFAB4D4C37EBE935279"/>
  </w:style>
  <w:style w:type="paragraph" w:customStyle="1" w:styleId="7744479CBBDE4EBA82D18CEBDCF7C927">
    <w:name w:val="7744479CBBDE4EBA82D18CEBDCF7C927"/>
  </w:style>
  <w:style w:type="paragraph" w:customStyle="1" w:styleId="D625AA8A8AC046A19FF09B9100953983">
    <w:name w:val="D625AA8A8AC046A19FF09B9100953983"/>
  </w:style>
  <w:style w:type="paragraph" w:customStyle="1" w:styleId="1AF2EE23256144B880B1216BB6847D01">
    <w:name w:val="1AF2EE23256144B880B1216BB6847D01"/>
  </w:style>
  <w:style w:type="paragraph" w:customStyle="1" w:styleId="8FA9A7094FA8490D9B9082BDB00E12B5">
    <w:name w:val="8FA9A7094FA8490D9B9082BDB00E12B5"/>
  </w:style>
  <w:style w:type="paragraph" w:customStyle="1" w:styleId="839121A7FDBB4AD4A7EB316FC428C1F4">
    <w:name w:val="839121A7FDBB4AD4A7EB316FC428C1F4"/>
  </w:style>
  <w:style w:type="paragraph" w:customStyle="1" w:styleId="740EFEC80DFD4521BBCA67EF6501BD5B">
    <w:name w:val="740EFEC80DFD4521BBCA67EF6501BD5B"/>
  </w:style>
  <w:style w:type="paragraph" w:customStyle="1" w:styleId="8159D357DAD44261AE2B4AB360248E51">
    <w:name w:val="8159D357DAD44261AE2B4AB360248E51"/>
  </w:style>
  <w:style w:type="paragraph" w:customStyle="1" w:styleId="DE44654917CC437AAA3311D0CDC74D92">
    <w:name w:val="DE44654917CC437AAA3311D0CDC74D92"/>
  </w:style>
  <w:style w:type="paragraph" w:customStyle="1" w:styleId="FDCE6DDF603C4CE19909B9CE4379972B">
    <w:name w:val="FDCE6DDF603C4CE19909B9CE4379972B"/>
  </w:style>
  <w:style w:type="paragraph" w:customStyle="1" w:styleId="C76FD661DACB4DAC84B0DDC1DC6E0093">
    <w:name w:val="C76FD661DACB4DAC84B0DDC1DC6E0093"/>
  </w:style>
  <w:style w:type="paragraph" w:customStyle="1" w:styleId="EF81DFC882EA4FC995E7E24B33E7BDC0">
    <w:name w:val="EF81DFC882EA4FC995E7E24B33E7BDC0"/>
  </w:style>
  <w:style w:type="paragraph" w:customStyle="1" w:styleId="C7D389ADAC5D43B5A6269D529AEC4F89">
    <w:name w:val="C7D389ADAC5D43B5A6269D529AEC4F89"/>
  </w:style>
  <w:style w:type="paragraph" w:customStyle="1" w:styleId="CD11EE2D179E46B2A4811F0295F6FB0B">
    <w:name w:val="CD11EE2D179E46B2A4811F0295F6FB0B"/>
  </w:style>
  <w:style w:type="paragraph" w:customStyle="1" w:styleId="CF036D413E7748C5AEB1E6C45A8291BA">
    <w:name w:val="CF036D413E7748C5AEB1E6C45A8291BA"/>
  </w:style>
  <w:style w:type="paragraph" w:customStyle="1" w:styleId="C913D6B456794B69A8EF676AFCC67F48">
    <w:name w:val="C913D6B456794B69A8EF676AFCC67F48"/>
  </w:style>
  <w:style w:type="paragraph" w:customStyle="1" w:styleId="ADF08A365CF04044B13EA2315D659842">
    <w:name w:val="ADF08A365CF04044B13EA2315D659842"/>
  </w:style>
  <w:style w:type="paragraph" w:customStyle="1" w:styleId="74B2280AAFC2445C8A8F88FDDE7D6B75">
    <w:name w:val="74B2280AAFC2445C8A8F88FDDE7D6B75"/>
  </w:style>
  <w:style w:type="paragraph" w:customStyle="1" w:styleId="D83113E8FC6C4E72922D0D794BCE1041">
    <w:name w:val="D83113E8FC6C4E72922D0D794BCE1041"/>
  </w:style>
  <w:style w:type="paragraph" w:customStyle="1" w:styleId="8B2CA1F12F9B4DA6A1D3D63D0EFD3EBE">
    <w:name w:val="8B2CA1F12F9B4DA6A1D3D63D0EFD3EBE"/>
  </w:style>
  <w:style w:type="paragraph" w:customStyle="1" w:styleId="851A255369D54166A70F3C6A990A78C7">
    <w:name w:val="851A255369D54166A70F3C6A990A78C7"/>
  </w:style>
  <w:style w:type="paragraph" w:customStyle="1" w:styleId="BCBED04BE20644EA958CBA248041CC57">
    <w:name w:val="BCBED04BE20644EA958CBA248041CC57"/>
  </w:style>
  <w:style w:type="paragraph" w:customStyle="1" w:styleId="14676C30AA2E4782BD80EE2DD77FE4AD">
    <w:name w:val="14676C30AA2E4782BD80EE2DD77FE4AD"/>
  </w:style>
  <w:style w:type="paragraph" w:customStyle="1" w:styleId="9F6FFE9C75574DEFB7CBCC2AEA1E114D">
    <w:name w:val="9F6FFE9C75574DEFB7CBCC2AEA1E114D"/>
  </w:style>
  <w:style w:type="paragraph" w:customStyle="1" w:styleId="A57B29E14BEE440D836D15DBDF0618E1">
    <w:name w:val="A57B29E14BEE440D836D15DBDF0618E1"/>
  </w:style>
  <w:style w:type="paragraph" w:customStyle="1" w:styleId="EB8092CA74EB4EDB8E88D29C197096C4">
    <w:name w:val="EB8092CA74EB4EDB8E88D29C197096C4"/>
  </w:style>
  <w:style w:type="paragraph" w:customStyle="1" w:styleId="E8058DCEC6C6450B9C7660D83D0C7A47">
    <w:name w:val="E8058DCEC6C6450B9C7660D83D0C7A47"/>
  </w:style>
  <w:style w:type="paragraph" w:customStyle="1" w:styleId="20E247EFEDE54FB99502E4B09D22EDFE">
    <w:name w:val="20E247EFEDE54FB99502E4B09D22EDFE"/>
  </w:style>
  <w:style w:type="paragraph" w:customStyle="1" w:styleId="FCA4982D5B9546E4BBC3962CF97D4C46">
    <w:name w:val="FCA4982D5B9546E4BBC3962CF97D4C46"/>
    <w:rsid w:val="00EB5CA7"/>
  </w:style>
  <w:style w:type="paragraph" w:customStyle="1" w:styleId="E49CAE85209C41A78D421530FE08BC84">
    <w:name w:val="E49CAE85209C41A78D421530FE08BC84"/>
    <w:rsid w:val="00EB5CA7"/>
  </w:style>
  <w:style w:type="paragraph" w:customStyle="1" w:styleId="8ABDB40D8C19402A87A408D0AAD63F89">
    <w:name w:val="8ABDB40D8C19402A87A408D0AAD63F89"/>
    <w:rsid w:val="00EB5CA7"/>
  </w:style>
  <w:style w:type="paragraph" w:customStyle="1" w:styleId="DECD15F61448407B8569A7BC765B460B">
    <w:name w:val="DECD15F61448407B8569A7BC765B460B"/>
    <w:rsid w:val="00EB5CA7"/>
  </w:style>
  <w:style w:type="paragraph" w:customStyle="1" w:styleId="356F1BE485DD45DB8D0251D23DD7F637">
    <w:name w:val="356F1BE485DD45DB8D0251D23DD7F637"/>
    <w:rsid w:val="00EB5CA7"/>
  </w:style>
  <w:style w:type="paragraph" w:customStyle="1" w:styleId="00E7F951BFF14BC38E2530E0DE645462">
    <w:name w:val="00E7F951BFF14BC38E2530E0DE645462"/>
    <w:rsid w:val="00EB5CA7"/>
  </w:style>
  <w:style w:type="paragraph" w:customStyle="1" w:styleId="904361BEB7014BE5A83894F79F0D6D0B">
    <w:name w:val="904361BEB7014BE5A83894F79F0D6D0B"/>
    <w:rsid w:val="00EB5CA7"/>
  </w:style>
  <w:style w:type="paragraph" w:customStyle="1" w:styleId="E1CBFBC2C8494EF0A4FA03F678323456">
    <w:name w:val="E1CBFBC2C8494EF0A4FA03F678323456"/>
    <w:rsid w:val="00EB5CA7"/>
  </w:style>
  <w:style w:type="paragraph" w:customStyle="1" w:styleId="6D7ED211A2F343F8B88730F2446A9E4A">
    <w:name w:val="6D7ED211A2F343F8B88730F2446A9E4A"/>
    <w:rsid w:val="00EB5CA7"/>
  </w:style>
  <w:style w:type="paragraph" w:customStyle="1" w:styleId="B4D28D10A9EC4CF3B99CE549E58B98B5">
    <w:name w:val="B4D28D10A9EC4CF3B99CE549E58B98B5"/>
    <w:rsid w:val="00EB5CA7"/>
  </w:style>
  <w:style w:type="paragraph" w:customStyle="1" w:styleId="B9EAD02EDA8E44EE9395602317C6619A">
    <w:name w:val="B9EAD02EDA8E44EE9395602317C6619A"/>
    <w:rsid w:val="00EB5CA7"/>
  </w:style>
  <w:style w:type="paragraph" w:customStyle="1" w:styleId="B8BE4804D1AD405581FFF8B22FA9885C">
    <w:name w:val="B8BE4804D1AD405581FFF8B22FA9885C"/>
    <w:rsid w:val="00EB5CA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Informal meeting minutes</Template>
  <TotalTime>17</TotalTime>
  <Pages>1</Pages>
  <Words>201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UoN User</dc:creator>
  <cp:keywords/>
  <dc:description/>
  <cp:lastModifiedBy>Benjamin Ramsden</cp:lastModifiedBy>
  <cp:revision>16</cp:revision>
  <dcterms:created xsi:type="dcterms:W3CDTF">2018-02-12T12:32:00Z</dcterms:created>
  <dcterms:modified xsi:type="dcterms:W3CDTF">2018-02-12T12:49:00Z</dcterms:modified>
  <cp:version/>
</cp:coreProperties>
</file>